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Purchase - Order IWPI/50145"/>
            <w:id w:val="-1743247001"/>
            <w:placeholder>
              <w:docPart w:val="91B5E8ABC584427DAE793DF6A8F4A35A"/>
            </w:placeholder>
            <w:dataBinding w:prefixMappings="xmlns:ns0='urn:microsoft-dynamics-nav/reports/Purchase - Order IWPI/50145/'" w:xpath="/ns0:NavWordReportXmlPart[1]/ns0:Purchase_Header[1]/ns0:ShiptoAddress_Lbl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Purchase - Order IWPI/50145"/>
            <w:id w:val="1115949697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BuyFromAddr1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Purchase - Order IWPI/50145"/>
            <w:id w:val="-1477758454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ShipToAddr1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Purchase - Order IWPI/50145"/>
            <w:id w:val="543332441"/>
            <w:placeholder>
              <w:docPart w:val="7D9E37430DCB48BF9C7F29F1AE4E21D0"/>
            </w:placeholder>
            <w:dataBinding w:prefixMappings="xmlns:ns0='urn:microsoft-dynamics-nav/reports/Purchase - Order IWPI/50145/'" w:xpath="/ns0:NavWordReportXmlPart[1]/ns0:Purchase_Header[1]/ns0:CompanyAddress1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Purchase - Order IWPI/50145"/>
            <w:id w:val="-1412156141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BuyFromAddr2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Purchase - Order IWPI/50145"/>
            <w:id w:val="-229392333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ShipToAddr2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Purchase - Order IWPI/50145"/>
            <w:id w:val="-503211096"/>
            <w:placeholder>
              <w:docPart w:val="8A02928710804C16ABBDEF5544AE5693"/>
            </w:placeholder>
            <w:dataBinding w:prefixMappings="xmlns:ns0='urn:microsoft-dynamics-nav/reports/Purchase - Order IWPI/50145/'" w:xpath="/ns0:NavWordReportXmlPart[1]/ns0:Purchase_Header[1]/ns0:CompanyAddress2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Purchase - Order IWPI/50145"/>
            <w:id w:val="1819614024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BuyFromAddr3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Purchase - Order IWPI/50145"/>
            <w:id w:val="-1181434376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ShipToAddr3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Purchase - Order IWPI/50145"/>
            <w:id w:val="-490486326"/>
            <w:placeholder>
              <w:docPart w:val="C3C8F42419BC4CF19A81C875FEB126C8"/>
            </w:placeholder>
            <w:dataBinding w:prefixMappings="xmlns:ns0='urn:microsoft-dynamics-nav/reports/Purchase - Order IWPI/50145/'" w:xpath="/ns0:NavWordReportXmlPart[1]/ns0:Purchase_Header[1]/ns0:CompanyAddress3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Purchase - Order IWPI/50145"/>
            <w:id w:val="-267086038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BuyFromAddr4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Purchase - Order IWPI/50145"/>
            <w:id w:val="1116787563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ShipToAddr4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Purchase - Order IWPI/50145"/>
            <w:id w:val="1221334029"/>
            <w:placeholder>
              <w:docPart w:val="644575690FA0464D847145EF11CA0989"/>
            </w:placeholder>
            <w:dataBinding w:prefixMappings="xmlns:ns0='urn:microsoft-dynamics-nav/reports/Purchase - Order IWPI/50145/'" w:xpath="/ns0:NavWordReportXmlPart[1]/ns0:Purchase_Header[1]/ns0:CompanyAddress4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Purchase - Order IWPI/50145"/>
            <w:id w:val="2143303583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BuyFromAddr5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Purchase - Order IWPI/50145"/>
            <w:id w:val="260579305"/>
            <w:placeholder>
              <w:docPart w:val="598DD3ABF51348559E5D6211D2ACE404"/>
            </w:placeholder>
            <w:dataBinding w:prefixMappings="xmlns:ns0='urn:microsoft-dynamics-nav/reports/Purchase - Order IWPI/50145/'" w:xpath="/ns0:NavWordReportXmlPart[1]/ns0:Purchase_Header[1]/ns0:ShipToAddr5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Purchase - Order IWPI/50145"/>
            <w:id w:val="1983809205"/>
            <w:placeholder>
              <w:docPart w:val="B8F3BA27E3374E15A18EF017A46592C4"/>
            </w:placeholder>
            <w:dataBinding w:prefixMappings="xmlns:ns0='urn:microsoft-dynamics-nav/reports/Purchase - Order IWPI/50145/'" w:xpath="/ns0:NavWordReportXmlPart[1]/ns0:Purchase_Header[1]/ns0:CompanyAddress5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Purchase - Order IWPI/50145"/>
            <w:id w:val="-1892104548"/>
            <w:placeholder>
              <w:docPart w:val="6BBB53A26AA84408BF854D29A3581C5C"/>
            </w:placeholder>
            <w:dataBinding w:prefixMappings="xmlns:ns0='urn:microsoft-dynamics-nav/reports/Purchase - Order IWPI/50145/'" w:xpath="/ns0:NavWordReportXmlPart[1]/ns0:Purchase_Header[1]/ns0:VATNoText[1]" w:storeItemID="{AA201ECD-526F-445B-A8DB-DE4E845D2B35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Purchase - Order IWPI/50145"/>
            <w:id w:val="-298684255"/>
            <w:placeholder>
              <w:docPart w:val="6BBB53A26AA84408BF854D29A3581C5C"/>
            </w:placeholder>
            <w:dataBinding w:prefixMappings="xmlns:ns0='urn:microsoft-dynamics-nav/reports/Purchase - Order IWPI/50145/'" w:xpath="/ns0:NavWordReportXmlPart[1]/ns0:Purchase_Header[1]/ns0:VATRegNo_PurchHeader[1]" w:storeItemID="{AA201ECD-526F-445B-A8DB-DE4E845D2B35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Purchase - Order IWPI/50145"/>
            <w:id w:val="1373032941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PaymentTermsDesc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Purchase - Order IWPI/50145"/>
            <w:id w:val="1423834676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Buyer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Purchase - Order IWPI/50145"/>
            <w:id w:val="-1334292021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Receiveby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Purchase - Order IWPI/50145"/>
            <w:id w:val="677701220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ShipmentMethodDesc_Lbl[1]" w:storeItemID="{AA201ECD-526F-445B-A8DB-DE4E845D2B35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Purchase - Order IWPI/50145"/>
            <w:id w:val="-973978232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PaymentTermsDesc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Purchase - Order IWPI/50145"/>
            <w:id w:val="628057728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SalesPurchPersonName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Purchase - Order IWPI/50145"/>
            <w:id w:val="1477340993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ExptRecptDt_PurchaseHeader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Purchase - Order IWPI/50145"/>
            <w:id w:val="1047028566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ShipmentMethodDesc[1]" w:storeItemID="{AA201ECD-526F-445B-A8DB-DE4E845D2B35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Purchase - Order IWPI/50145"/>
            <w:id w:val="2005547210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PricesInclVAT_PurchHeader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Purchase - Order IWPI/50145"/>
            <w:id w:val="1194957528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CompanyVATRegistrationNo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Purchase - Order IWPI/50145"/>
            <w:id w:val="1306353529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CompanyGiroNo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Pr="0025004E" w:rsidR="00981D1E" w:rsidP="00FA77C5" w:rsidRDefault="0025004E">
            <w:pPr>
              <w:pStyle w:val="Heading1"/>
              <w:outlineLvl w:val="0"/>
              <w:rPr>
                <w:lang w:val="id-ID"/>
              </w:rPr>
            </w:pPr>
            <w:r>
              <w:rPr>
                <w:lang w:val="id-ID"/>
              </w:rPr>
              <w:t>Quote No.</w:t>
            </w:r>
          </w:p>
        </w:tc>
      </w:tr>
      <w:tr w:rsidR="00981D1E" w:rsidTr="002D10B3">
        <w:sdt>
          <w:sdtPr>
            <w:alias w:val="#Nav: /Purchase_Header/PricesInclVAT_PurchHeader"/>
            <w:tag w:val="#Nav: Purchase - Order IWPI/50145"/>
            <w:id w:val="-1811322242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PricesInclVAT_PurchHeader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Purchase - Order IWPI/50145"/>
            <w:id w:val="1022521379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CompanyVATRegistrationNo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Purchase - Order IWPI/50145"/>
            <w:id w:val="-360285768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CompanyGiroNo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sdt>
          <w:sdtPr>
            <w:id w:val="-134034161"/>
            <w:placeholder>
              <w:docPart w:val="DefaultPlaceholder_1081868574"/>
            </w:placeholder>
            <w15:dataBinding w:prefixMappings="xmlns:ns0='urn:microsoft-dynamics-nav/reports/Purchase - Order IWPI/50145/' " w:xpath="/ns0:NavWordReportXmlPart[1]/ns0:Purchase_Header[1]/ns0:Quote_No_[1]" w:storeItemID="{AA201ECD-526F-445B-A8DB-DE4E845D2B35}"/>
          </w:sdtPr>
          <w:sdtEndPr/>
          <w:sdtContent>
            <w:tc>
              <w:tcPr>
                <w:tcW w:w="3744" w:type="dxa"/>
              </w:tcPr>
              <w:p w:rsidR="00981D1E" w:rsidP="00981D1E" w:rsidRDefault="00A622AF">
                <w:r>
                  <w:rPr>
                    <w:lang w:val="id-ID"/>
                  </w:rPr>
                  <w:t>Quote_No_</w:t>
                </w:r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alias w:val="#Nav: /Purchase_Header/VendorInvoiceNo_Lbl"/>
            <w:tag w:val="#Nav: Purchase - Order IWPI/50145"/>
            <w:id w:val="-1548986422"/>
            <w:placeholder>
              <w:docPart w:val="DefaultPlaceholder_1081868574"/>
            </w:placeholder>
            <w:dataBinding w:prefixMappings="xmlns:ns0='urn:microsoft-dynamics-nav/reports/Purchase - Order IWPI/50145/'" w:xpath="/ns0:NavWordReportXmlPart[1]/ns0:Purchase_Header[1]/ns0:VendorInvoiceNo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Purchase - Order IWPI/50145"/>
            <w:id w:val="349456387"/>
            <w:placeholder>
              <w:docPart w:val="DefaultPlaceholder_1081868574"/>
            </w:placeholder>
            <w:dataBinding w:prefixMappings="xmlns:ns0='urn:microsoft-dynamics-nav/reports/Purchase - Order IWPI/50145/'" w:xpath="/ns0:NavWordReportXmlPart[1]/ns0:Purchase_Header[1]/ns0:VendorOrderNo_Lbl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alias w:val="#Nav: /Purchase_Header/VendorInvoiceNo"/>
            <w:tag w:val="#Nav: Purchase - Order IWPI/50145"/>
            <w:id w:val="1917357329"/>
            <w:placeholder>
              <w:docPart w:val="DefaultPlaceholder_1081868574"/>
            </w:placeholder>
            <w:dataBinding w:prefixMappings="xmlns:ns0='urn:microsoft-dynamics-nav/reports/Purchase - Order IWPI/50145/'" w:xpath="/ns0:NavWordReportXmlPart[1]/ns0:Purchase_Header[1]/ns0:VendorInvoiceNo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Purchase - Order IWPI/50145"/>
            <w:id w:val="-244652487"/>
            <w:placeholder>
              <w:docPart w:val="DefaultPlaceholder_1081868574"/>
            </w:placeholder>
            <w:dataBinding w:prefixMappings="xmlns:ns0='urn:microsoft-dynamics-nav/reports/Purchase - Order IWPI/50145/'" w:xpath="/ns0:NavWordReportXmlPart[1]/ns0:Purchase_Header[1]/ns0:VendorOrderNo[1]" w:storeItemID="{AA201ECD-526F-445B-A8DB-DE4E845D2B35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bookmarkStart w:name="_GoBack" w:id="0"/>
        <w:bookmarkEnd w:id="0"/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267"/>
        <w:gridCol w:w="1134"/>
        <w:gridCol w:w="992"/>
        <w:gridCol w:w="1134"/>
        <w:gridCol w:w="1134"/>
        <w:gridCol w:w="1276"/>
        <w:gridCol w:w="1275"/>
      </w:tblGrid>
      <w:tr w:rsidR="00A622AF" w:rsidTr="00A622AF">
        <w:trPr>
          <w:trHeight w:val="547"/>
        </w:trPr>
        <w:sdt>
          <w:sdtPr>
            <w:alias w:val="#Nav: /Purchase_Header/Purchase_Line/No_PurchLine_Lbl"/>
            <w:tag w:val="#Nav: Purchase - Order IWPI/50145"/>
            <w:id w:val="-409309781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No_PurchLine_Lbl[1]" w:storeItemID="{AA201ECD-526F-445B-A8DB-DE4E845D2B35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Purchase - Order IWPI/50145"/>
            <w:id w:val="590206617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Desc_PurchLine_Lbl[1]" w:storeItemID="{AA201ECD-526F-445B-A8DB-DE4E845D2B35}"/>
            <w:text/>
          </w:sdtPr>
          <w:sdtContent>
            <w:tc>
              <w:tcPr>
                <w:tcW w:w="2267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A622AF" w:rsidR="00A622AF" w:rsidP="00A622AF" w:rsidRDefault="00A622AF">
            <w:pPr>
              <w:pStyle w:val="Heading1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>Gen Prod</w:t>
            </w:r>
          </w:p>
        </w:tc>
        <w:sdt>
          <w:sdtPr>
            <w:alias w:val="#Nav: /Purchase_Header/Purchase_Line/Qty_PurchLine_Lbl"/>
            <w:tag w:val="#Nav: Purchase - Order IWPI/50145"/>
            <w:id w:val="53900689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Qty_PurchLine_Lbl[1]" w:storeItemID="{AA201ECD-526F-445B-A8DB-DE4E845D2B35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Purchase - Order IWPI/50145"/>
            <w:id w:val="-1783717093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UOM_PurchLine_Lbl[1]" w:storeItemID="{AA201ECD-526F-445B-A8DB-DE4E845D2B35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Purchase - Order IWPI/50145"/>
            <w:id w:val="641704104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DirectUniCost_Lbl[1]" w:storeItemID="{AA201ECD-526F-445B-A8DB-DE4E845D2B35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center"/>
              </w:tcPr>
              <w:p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Purchase - Order IWPI/50145"/>
            <w:id w:val="1657424328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Purchase_Line[1]/ns0:VATIdentifier_PurchLine_Lbl[1]" w:storeItemID="{AA201ECD-526F-445B-A8DB-DE4E845D2B35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Purchase - Order IWPI/50145"/>
            <w:id w:val="-1587685460"/>
            <w:placeholder>
              <w:docPart w:val="72A67D67AF6D414D99C5722568BBF8CD"/>
            </w:placeholder>
            <w:dataBinding w:prefixMappings="xmlns:ns0='urn:microsoft-dynamics-nav/reports/Purchase - Order IWPI/50145/'" w:xpath="/ns0:NavWordReportXmlPart[1]/ns0:Purchase_Header[1]/ns0:ItemLineAmount_Lbl[1]" w:storeItemID="{AA201ECD-526F-445B-A8DB-DE4E845D2B35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center"/>
              </w:tcPr>
              <w:p w:rsidRPr="007A2170" w:rsidR="00A622AF" w:rsidP="00A622AF" w:rsidRDefault="00A622AF">
                <w:pPr>
                  <w:pStyle w:val="Heading1"/>
                  <w:jc w:val="center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A622AF" w:rsidTr="00A622AF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outlineLvl w:val="0"/>
            </w:pPr>
          </w:p>
        </w:tc>
        <w:tc>
          <w:tcPr>
            <w:tcW w:w="2267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outlineLvl w:val="0"/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A622AF" w:rsidP="007A2170" w:rsidRDefault="00A622AF">
            <w:pPr>
              <w:pStyle w:val="Heading1"/>
              <w:jc w:val="right"/>
              <w:outlineLvl w:val="0"/>
            </w:pPr>
          </w:p>
        </w:tc>
        <w:tc>
          <w:tcPr>
            <w:tcW w:w="992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jc w:val="right"/>
              <w:outlineLvl w:val="0"/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outlineLvl w:val="0"/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jc w:val="right"/>
              <w:outlineLvl w:val="0"/>
            </w:pPr>
          </w:p>
        </w:tc>
        <w:tc>
          <w:tcPr>
            <w:tcW w:w="1276" w:type="dxa"/>
            <w:tcBorders>
              <w:top w:val="single" w:color="auto" w:sz="4" w:space="0"/>
            </w:tcBorders>
            <w:vAlign w:val="bottom"/>
          </w:tcPr>
          <w:p w:rsidR="00A622AF" w:rsidP="007A2170" w:rsidRDefault="00A622AF">
            <w:pPr>
              <w:pStyle w:val="Heading1"/>
              <w:jc w:val="right"/>
              <w:outlineLvl w:val="0"/>
            </w:pPr>
          </w:p>
        </w:tc>
        <w:tc>
          <w:tcPr>
            <w:tcW w:w="1275" w:type="dxa"/>
            <w:tcBorders>
              <w:top w:val="single" w:color="auto" w:sz="4" w:space="0"/>
            </w:tcBorders>
            <w:vAlign w:val="bottom"/>
          </w:tcPr>
          <w:p w:rsidR="00A622AF" w:rsidP="006E60E9" w:rsidRDefault="00A622A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Purchase - Order IWPI/50145"/>
          <w:id w:val="1326716514"/>
          <w15:dataBinding w:prefixMappings="xmlns:ns0='urn:microsoft-dynamics-nav/reports/Purchase - Order IWPI/50145/'" w:xpath="/ns0:NavWordReportXmlPart[1]/ns0:Purchase_Header[1]/ns0:Purchase_Line" w:storeItemID="{AA201ECD-526F-445B-A8DB-DE4E845D2B35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34196D01F10464EB40AA64F7CAB4D24"/>
              </w:placeholder>
              <w15:repeatingSectionItem/>
            </w:sdtPr>
            <w:sdtContent>
              <w:tr w:rsidR="00A622AF" w:rsidTr="00A622AF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Purchase - Order IWPI/50145"/>
                    <w:id w:val="-1775087102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No_PurchLine[1]" w:storeItemID="{AA201ECD-526F-445B-A8DB-DE4E845D2B35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Purchase - Order IWPI/50145"/>
                    <w:id w:val="-2035417205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Desc_PurchLine[1]" w:storeItemID="{AA201ECD-526F-445B-A8DB-DE4E845D2B35}"/>
                    <w:text/>
                  </w:sdtPr>
                  <w:sdtContent>
                    <w:tc>
                      <w:tcPr>
                        <w:tcW w:w="2267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319609147"/>
                    <w:placeholder>
                      <w:docPart w:val="DefaultPlaceholder_1081868574"/>
                    </w:placeholder>
                    <w15:dataBinding w:prefixMappings="xmlns:ns0='urn:microsoft-dynamics-nav/reports/Purchase - Order IWPI/50145/' " w:xpath="/ns0:NavWordReportXmlPart[1]/ns0:Purchase_Header[1]/ns0:Purchase_Line[1]/ns0:Gen__Prod__Posting_Group[1]" w:storeItemID="{AA201ECD-526F-445B-A8DB-DE4E845D2B35}"/>
                    <w:alias w:val="#Nav: /Purchase_Header/Purchase_Line/Gen__Prod__Posting_Group"/>
                    <w:tag w:val="#Nav: Purchase - Order IWPI/50145"/>
                  </w:sdtPr>
                  <w:sdtContent>
                    <w:tc>
                      <w:tcPr>
                        <w:tcW w:w="1134" w:type="dxa"/>
                      </w:tcPr>
                      <w:p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Gen__Prod__Posting_Group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Purchase - Order IWPI/50145"/>
                    <w:id w:val="-496340238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Qty_PurchLine[1]" w:storeItemID="{AA201ECD-526F-445B-A8DB-DE4E845D2B35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Purchase - Order IWPI/50145"/>
                    <w:id w:val="108783416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UOM_PurchLine[1]" w:storeItemID="{AA201ECD-526F-445B-A8DB-DE4E845D2B35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Purchase - Order IWPI/50145"/>
                    <w:id w:val="210084333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DirUnitCost_PurchLine[1]" w:storeItemID="{AA201ECD-526F-445B-A8DB-DE4E845D2B35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Purchase - Order IWPI/50145"/>
                    <w:id w:val="-97564348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VATIdentifier_PurchLine[1]" w:storeItemID="{AA201ECD-526F-445B-A8DB-DE4E845D2B35}"/>
                    <w:text/>
                  </w:sdtPr>
                  <w:sdtContent>
                    <w:tc>
                      <w:tcPr>
                        <w:tcW w:w="1276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Purchase - Order IWPI/50145"/>
                    <w:id w:val="804432387"/>
                    <w:placeholder>
                      <w:docPart w:val="9A536CBA1F564BEEA59FE3F50CF86044"/>
                    </w:placeholder>
                    <w:dataBinding w:prefixMappings="xmlns:ns0='urn:microsoft-dynamics-nav/reports/Purchase - Order IWPI/50145/'" w:xpath="/ns0:NavWordReportXmlPart[1]/ns0:Purchase_Header[1]/ns0:Purchase_Line[1]/ns0:LineAmt_PurchLine[1]" w:storeItemID="{AA201ECD-526F-445B-A8DB-DE4E845D2B35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1D4852" w:rsidR="00A622AF" w:rsidP="00A622AF" w:rsidRDefault="00A622A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622AF" w:rsidTr="00A622AF">
        <w:trPr>
          <w:trHeight w:val="144" w:hRule="exact"/>
        </w:trPr>
        <w:tc>
          <w:tcPr>
            <w:tcW w:w="994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2267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1134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992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1134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1134" w:type="dxa"/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="00A622AF" w:rsidP="00A9275C" w:rsidRDefault="00A622AF">
            <w:pPr>
              <w:pStyle w:val="Heading1"/>
              <w:outlineLvl w:val="0"/>
            </w:pPr>
          </w:p>
        </w:tc>
        <w:tc>
          <w:tcPr>
            <w:tcW w:w="1275" w:type="dxa"/>
            <w:tcBorders>
              <w:bottom w:val="single" w:color="auto" w:sz="4" w:space="0"/>
            </w:tcBorders>
          </w:tcPr>
          <w:p w:rsidR="00A622AF" w:rsidP="00A9275C" w:rsidRDefault="00A622AF">
            <w:pPr>
              <w:pStyle w:val="Heading1"/>
              <w:outlineLvl w:val="0"/>
            </w:pPr>
          </w:p>
        </w:tc>
      </w:tr>
      <w:tr w:rsidR="00A622AF" w:rsidTr="00A622AF">
        <w:trPr>
          <w:trHeight w:val="230"/>
        </w:trPr>
        <w:tc>
          <w:tcPr>
            <w:tcW w:w="994" w:type="dxa"/>
          </w:tcPr>
          <w:p w:rsidR="00A622AF" w:rsidP="00C645A2" w:rsidRDefault="00A622AF">
            <w:pPr>
              <w:pStyle w:val="NoSpacing"/>
            </w:pPr>
          </w:p>
        </w:tc>
        <w:tc>
          <w:tcPr>
            <w:tcW w:w="2267" w:type="dxa"/>
          </w:tcPr>
          <w:p w:rsidR="00A622AF" w:rsidP="00C645A2" w:rsidRDefault="00A622AF">
            <w:pPr>
              <w:pStyle w:val="NoSpacing"/>
            </w:pPr>
          </w:p>
        </w:tc>
        <w:tc>
          <w:tcPr>
            <w:tcW w:w="1134" w:type="dxa"/>
          </w:tcPr>
          <w:p w:rsidR="00A622AF" w:rsidP="00C645A2" w:rsidRDefault="00A622AF">
            <w:pPr>
              <w:pStyle w:val="NoSpacing"/>
            </w:pPr>
          </w:p>
        </w:tc>
        <w:tc>
          <w:tcPr>
            <w:tcW w:w="992" w:type="dxa"/>
          </w:tcPr>
          <w:p w:rsidR="00A622AF" w:rsidP="00C645A2" w:rsidRDefault="00A622AF">
            <w:pPr>
              <w:pStyle w:val="NoSpacing"/>
            </w:pPr>
          </w:p>
        </w:tc>
        <w:tc>
          <w:tcPr>
            <w:tcW w:w="1134" w:type="dxa"/>
          </w:tcPr>
          <w:p w:rsidR="00A622AF" w:rsidP="00C645A2" w:rsidRDefault="00A622AF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Purchase - Order IWPI/50145"/>
            <w:id w:val="2070601664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Totals[1]/ns0:TotalExclVATText[1]" w:storeItemID="{AA201ECD-526F-445B-A8DB-DE4E845D2B35}"/>
            <w:text/>
          </w:sdtPr>
          <w:sdtContent>
            <w:tc>
              <w:tcPr>
                <w:tcW w:w="2410" w:type="dxa"/>
                <w:gridSpan w:val="2"/>
              </w:tcPr>
              <w:p w:rsidRPr="00C645A2" w:rsidR="00A622AF" w:rsidP="004D1000" w:rsidRDefault="00A622AF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Purchase - Order IWPI/50145"/>
            <w:id w:val="1365244649"/>
            <w:placeholder>
              <w:docPart w:val="2D8054D2C72D4017B7C787120D0663DA"/>
            </w:placeholder>
            <w:dataBinding w:prefixMappings="xmlns:ns0='urn:microsoft-dynamics-nav/reports/Purchase - Order IWPI/50145/'" w:xpath="/ns0:NavWordReportXmlPart[1]/ns0:Purchase_Header[1]/ns0:Totals[1]/ns0:TotalAmount[1]" w:storeItemID="{AA201ECD-526F-445B-A8DB-DE4E845D2B35}"/>
            <w:text/>
          </w:sdtPr>
          <w:sdtContent>
            <w:tc>
              <w:tcPr>
                <w:tcW w:w="1275" w:type="dxa"/>
                <w:tcBorders>
                  <w:top w:val="single" w:color="auto" w:sz="4" w:space="0"/>
                </w:tcBorders>
              </w:tcPr>
              <w:p w:rsidRPr="00C645A2" w:rsidR="00A622AF" w:rsidP="006E60E9" w:rsidRDefault="00A622AF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A622AF" w:rsidTr="00A622AF">
        <w:trPr>
          <w:trHeight w:val="230"/>
        </w:trPr>
        <w:tc>
          <w:tcPr>
            <w:tcW w:w="994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2267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1134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992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1134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1134" w:type="dxa"/>
          </w:tcPr>
          <w:p w:rsidR="00A622AF" w:rsidP="001541E0" w:rsidRDefault="00A622AF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Purchase - Order IWPI/50145"/>
            <w:id w:val="1102075981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Totals[1]/ns0:VATAmountText[1]" w:storeItemID="{AA201ECD-526F-445B-A8DB-DE4E845D2B35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="00A622AF" w:rsidP="004B787A" w:rsidRDefault="00A622AF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Purchase - Order IWPI/50145"/>
            <w:id w:val="145866456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Totals[1]/ns0:TotalVATAmount[1]" w:storeItemID="{AA201ECD-526F-445B-A8DB-DE4E845D2B35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</w:tcPr>
              <w:p w:rsidR="00A622AF" w:rsidP="006E60E9" w:rsidRDefault="00A622AF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A622AF" w:rsidTr="00A622AF">
        <w:trPr>
          <w:trHeight w:val="230"/>
        </w:trPr>
        <w:tc>
          <w:tcPr>
            <w:tcW w:w="994" w:type="dxa"/>
          </w:tcPr>
          <w:p w:rsidR="00A622AF" w:rsidP="005948C5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2267" w:type="dxa"/>
          </w:tcPr>
          <w:p w:rsidR="00A622AF" w:rsidP="005948C5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1134" w:type="dxa"/>
          </w:tcPr>
          <w:p w:rsidR="00A622AF" w:rsidP="005948C5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992" w:type="dxa"/>
          </w:tcPr>
          <w:p w:rsidR="00A622AF" w:rsidP="005948C5" w:rsidRDefault="00A622AF">
            <w:pPr>
              <w:pStyle w:val="Style1"/>
              <w:rPr>
                <w:sz w:val="20"/>
              </w:rPr>
            </w:pPr>
          </w:p>
        </w:tc>
        <w:tc>
          <w:tcPr>
            <w:tcW w:w="1134" w:type="dxa"/>
          </w:tcPr>
          <w:p w:rsidR="00A622AF" w:rsidP="005948C5" w:rsidRDefault="00A622AF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Purchase - Order IWPI/50145"/>
            <w:id w:val="-357901485"/>
            <w:placeholder>
              <w:docPart w:val="9A536CBA1F564BEEA59FE3F50CF86044"/>
            </w:placeholder>
            <w:dataBinding w:prefixMappings="xmlns:ns0='urn:microsoft-dynamics-nav/reports/Purchase - Order IWPI/50145/'" w:xpath="/ns0:NavWordReportXmlPart[1]/ns0:Purchase_Header[1]/ns0:Totals[1]/ns0:TotalInclVATText[1]" w:storeItemID="{AA201ECD-526F-445B-A8DB-DE4E845D2B35}"/>
            <w:text/>
          </w:sdtPr>
          <w:sdtContent>
            <w:tc>
              <w:tcPr>
                <w:tcW w:w="2410" w:type="dxa"/>
                <w:gridSpan w:val="2"/>
              </w:tcPr>
              <w:p w:rsidRPr="00C645A2" w:rsidR="00A622AF" w:rsidP="004D1000" w:rsidRDefault="00A622AF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Purchase - Order IWPI/50145"/>
            <w:id w:val="904270891"/>
            <w:placeholder>
              <w:docPart w:val="F11B5DA917254B33BC69E28BA0012EA8"/>
            </w:placeholder>
            <w:dataBinding w:prefixMappings="xmlns:ns0='urn:microsoft-dynamics-nav/reports/Purchase - Order IWPI/50145/'" w:xpath="/ns0:NavWordReportXmlPart[1]/ns0:Purchase_Header[1]/ns0:Totals[1]/ns0:TotalAmountInclVAT[1]" w:storeItemID="{AA201ECD-526F-445B-A8DB-DE4E845D2B35}"/>
            <w:text/>
          </w:sdtPr>
          <w:sdtContent>
            <w:tc>
              <w:tcPr>
                <w:tcW w:w="1275" w:type="dxa"/>
                <w:tcBorders>
                  <w:top w:val="single" w:color="auto" w:sz="4" w:space="0"/>
                </w:tcBorders>
              </w:tcPr>
              <w:p w:rsidRPr="00C645A2" w:rsidR="00A622AF" w:rsidP="006E60E9" w:rsidRDefault="00A622AF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C1" w:rsidP="00E40C63" w:rsidRDefault="004729C1">
      <w:pPr>
        <w:spacing w:after="0"/>
      </w:pPr>
      <w:r>
        <w:separator/>
      </w:r>
    </w:p>
  </w:endnote>
  <w:endnote w:type="continuationSeparator" w:id="0">
    <w:p w:rsidR="004729C1" w:rsidP="00E40C63" w:rsidRDefault="00472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Purchase - Order IWPI/50145"/>
          <w:id w:val="578952943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HomePage_Lbl[1]" w:storeItemID="{AA201ECD-526F-445B-A8DB-DE4E845D2B35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Purchase - Order IWPI/50145"/>
          <w:id w:val="26232117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PhoneNo_Lbl[1]" w:storeItemID="{AA201ECD-526F-445B-A8DB-DE4E845D2B35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Purchase - Order IWPI/50145"/>
          <w:id w:val="1558133212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Email_Lbl[1]" w:storeItemID="{AA201ECD-526F-445B-A8DB-DE4E845D2B35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Purchase - Order IWPI/50145"/>
          <w:id w:val="-36891213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HomePage[1]" w:storeItemID="{AA201ECD-526F-445B-A8DB-DE4E845D2B35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Purchase - Order IWPI/50145"/>
          <w:id w:val="-1210418887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PhoneNo[1]" w:storeItemID="{AA201ECD-526F-445B-A8DB-DE4E845D2B35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Purchase - Order IWPI/50145"/>
          <w:id w:val="-921179310"/>
          <w:placeholder>
            <w:docPart w:val="DefaultPlaceholder_-1854013440"/>
          </w:placeholder>
          <w:dataBinding w:prefixMappings="xmlns:ns0='urn:microsoft-dynamics-nav/reports/Purchase - Order IWPI/50145/'" w:xpath="/ns0:NavWordReportXmlPart[1]/ns0:Purchase_Header[1]/ns0:CompanyEMail[1]" w:storeItemID="{AA201ECD-526F-445B-A8DB-DE4E845D2B35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C1" w:rsidP="00E40C63" w:rsidRDefault="004729C1">
      <w:pPr>
        <w:spacing w:after="0"/>
      </w:pPr>
      <w:r>
        <w:separator/>
      </w:r>
    </w:p>
  </w:footnote>
  <w:footnote w:type="continuationSeparator" w:id="0">
    <w:p w:rsidR="004729C1" w:rsidP="00E40C63" w:rsidRDefault="004729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29C1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Purchase - Order IWPI/50145"/>
              <w:id w:val="-1643734038"/>
              <w:placeholder>
                <w:docPart w:val="9485722AD625498C8BC2196EF140A656"/>
              </w:placeholder>
              <w:dataBinding w:prefixMappings="xmlns:ns0='urn:microsoft-dynamics-nav/reports/Purchase - Order IWPI/50145/'" w:xpath="/ns0:NavWordReportXmlPart[1]/ns0:Purchase_Header[1]/ns0:DocumentTitle_Lbl[1]" w:storeItemID="{AA201ECD-526F-445B-A8DB-DE4E845D2B35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Purchase - Order IWPI/50145"/>
              <w:id w:val="-1095469703"/>
              <w:placeholder>
                <w:docPart w:val="9485722AD625498C8BC2196EF140A656"/>
              </w:placeholder>
              <w:dataBinding w:prefixMappings="xmlns:ns0='urn:microsoft-dynamics-nav/reports/Purchase - Order IWPI/50145/'" w:xpath="/ns0:NavWordReportXmlPart[1]/ns0:Purchase_Header[1]/ns0:No_PurchHeader[1]" w:storeItemID="{AA201ECD-526F-445B-A8DB-DE4E845D2B35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Purchase - Order IWPI/50145"/>
            <w:id w:val="185729155"/>
            <w:placeholder>
              <w:docPart w:val="9485722AD625498C8BC2196EF140A656"/>
            </w:placeholder>
            <w:dataBinding w:prefixMappings="xmlns:ns0='urn:microsoft-dynamics-nav/reports/Purchase - Order IWPI/50145/'" w:xpath="/ns0:NavWordReportXmlPart[1]/ns0:Purchase_Header[1]/ns0:DocumentDate[1]" w:storeItemID="{AA201ECD-526F-445B-A8DB-DE4E845D2B35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29C1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Purchase - Order IWPI/50145"/>
              <w:id w:val="-554851619"/>
              <w:placeholder>
                <w:docPart w:val="9485722AD625498C8BC2196EF140A656"/>
              </w:placeholder>
              <w:dataBinding w:prefixMappings="xmlns:ns0='urn:microsoft-dynamics-nav/reports/Purchase - Order IWPI/50145/'" w:xpath="/ns0:NavWordReportXmlPart[1]/ns0:Purchase_Header[1]/ns0:Page_Lbl[1]" w:storeItemID="{AA201ECD-526F-445B-A8DB-DE4E845D2B35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A622AF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A622AF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>
      <w:tc>
        <w:tcPr>
          <w:tcW w:w="2929" w:type="pct"/>
        </w:tcPr>
        <w:p w:rsidR="00C43401" w:rsidP="00291EF5" w:rsidRDefault="004729C1">
          <w:pPr>
            <w:pStyle w:val="Title"/>
          </w:pPr>
          <w:sdt>
            <w:sdtPr>
              <w:alias w:val="#Nav: /Purchase_Header/DocumentTitle_Lbl"/>
              <w:tag w:val="#Nav: Purchase - Order IWPI/50145"/>
              <w:id w:val="-34973664"/>
              <w:placeholder>
                <w:docPart w:val="DefaultPlaceholder_-1854013440"/>
              </w:placeholder>
              <w:dataBinding w:prefixMappings="xmlns:ns0='urn:microsoft-dynamics-nav/reports/Purchase - Order IWPI/50145/'" w:xpath="/ns0:NavWordReportXmlPart[1]/ns0:Purchase_Header[1]/ns0:DocumentTitle_Lbl[1]" w:storeItemID="{AA201ECD-526F-445B-A8DB-DE4E845D2B35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Purchase - Order IWPI/50145"/>
              <w:id w:val="-1021395110"/>
              <w:placeholder>
                <w:docPart w:val="DefaultPlaceholder_-1854013440"/>
              </w:placeholder>
              <w:dataBinding w:prefixMappings="xmlns:ns0='urn:microsoft-dynamics-nav/reports/Purchase - Order IWPI/50145/'" w:xpath="/ns0:NavWordReportXmlPart[1]/ns0:Purchase_Header[1]/ns0:No_PurchHeader[1]" w:storeItemID="{AA201ECD-526F-445B-A8DB-DE4E845D2B35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Purchase - Order IWPI/50145"/>
            <w:id w:val="-1874838677"/>
            <w:placeholder>
              <w:docPart w:val="DefaultPlaceholder_-1854013440"/>
            </w:placeholder>
            <w:dataBinding w:prefixMappings="xmlns:ns0='urn:microsoft-dynamics-nav/reports/Purchase - Order IWPI/50145/'" w:xpath="/ns0:NavWordReportXmlPart[1]/ns0:Purchase_Header[1]/ns0:DocumentDate[1]" w:storeItemID="{AA201ECD-526F-445B-A8DB-DE4E845D2B35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29C1">
          <w:pPr>
            <w:pStyle w:val="Subtitle"/>
          </w:pPr>
          <w:sdt>
            <w:sdtPr>
              <w:alias w:val="#Nav: /Purchase_Header/Page_Lbl"/>
              <w:tag w:val="#Nav: Purchase - Order IWPI/50145"/>
              <w:id w:val="-821274198"/>
              <w:placeholder>
                <w:docPart w:val="DefaultPlaceholder_-1854013440"/>
              </w:placeholder>
              <w:dataBinding w:prefixMappings="xmlns:ns0='urn:microsoft-dynamics-nav/reports/Purchase - Order IWPI/50145/'" w:xpath="/ns0:NavWordReportXmlPart[1]/ns0:Purchase_Header[1]/ns0:Page_Lbl[1]" w:storeItemID="{AA201ECD-526F-445B-A8DB-DE4E845D2B35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A622AF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A622AF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Purchase - Order IWPI/50145"/>
              <w:id w:val="-2008820458"/>
              <w:dataBinding w:prefixMappings="xmlns:ns0='urn:microsoft-dynamics-nav/reports/Purchase - Order IWPI/50145/'" w:xpath="/ns0:NavWordReportXmlPart[1]/ns0:Purchase_Header[1]/ns0:CompanyPicture[1]" w:storeItemID="{AA201ECD-526F-445B-A8DB-DE4E845D2B35}"/>
              <w:picture/>
            </w:sdtPr>
            <w:sdtEndPr/>
            <w:sdtContent>
              <w:r w:rsidR="003D7AD7">
                <w:rPr>
                  <w:b/>
                  <w:noProof/>
                  <w:lang w:val="id-ID" w:eastAsia="id-ID"/>
                </w:rPr>
                <w:drawing>
                  <wp:inline distT="0" distB="0" distL="0" distR="0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5004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729C1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22AF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3F7B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920794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9A536CBA1F564BEEA59FE3F50CF86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9B56-46A0-47F7-A401-87A1AADD69BD}"/>
      </w:docPartPr>
      <w:docPartBody>
        <w:p w:rsidR="00000000" w:rsidRDefault="002329FD" w:rsidP="002329FD">
          <w:pPr>
            <w:pStyle w:val="9A536CBA1F564BEEA59FE3F50CF8604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67D67AF6D414D99C5722568BBF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D824-3694-4718-A5DE-4B4D0B63723A}"/>
      </w:docPartPr>
      <w:docPartBody>
        <w:p w:rsidR="00000000" w:rsidRDefault="002329FD" w:rsidP="002329FD">
          <w:pPr>
            <w:pStyle w:val="72A67D67AF6D414D99C5722568BBF8C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4196D01F10464EB40AA64F7CAB4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9E8C6-F8D3-4B84-A196-2C71BE6259E4}"/>
      </w:docPartPr>
      <w:docPartBody>
        <w:p w:rsidR="00000000" w:rsidRDefault="002329FD" w:rsidP="002329FD">
          <w:pPr>
            <w:pStyle w:val="534196D01F10464EB40AA64F7CAB4D24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8054D2C72D4017B7C787120D066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3113C-8A59-4A0B-ACAE-357B42D096EF}"/>
      </w:docPartPr>
      <w:docPartBody>
        <w:p w:rsidR="00000000" w:rsidRDefault="002329FD" w:rsidP="002329FD">
          <w:pPr>
            <w:pStyle w:val="2D8054D2C72D4017B7C787120D0663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B5DA917254B33BC69E28BA001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BA4E-E47F-49D8-B46B-917CA1E52D9E}"/>
      </w:docPartPr>
      <w:docPartBody>
        <w:p w:rsidR="00000000" w:rsidRDefault="002329FD" w:rsidP="002329FD">
          <w:pPr>
            <w:pStyle w:val="F11B5DA917254B33BC69E28BA0012EA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EAE"/>
    <w:rsid w:val="001A482E"/>
    <w:rsid w:val="0020281A"/>
    <w:rsid w:val="002221B4"/>
    <w:rsid w:val="002329FD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20794"/>
    <w:rsid w:val="0094520C"/>
    <w:rsid w:val="00947668"/>
    <w:rsid w:val="009A3957"/>
    <w:rsid w:val="00AA7B04"/>
    <w:rsid w:val="00AD1E20"/>
    <w:rsid w:val="00AD6FED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9F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A536CBA1F564BEEA59FE3F50CF86044">
    <w:name w:val="9A536CBA1F564BEEA59FE3F50CF86044"/>
    <w:rsid w:val="002329FD"/>
    <w:rPr>
      <w:lang w:val="id-ID" w:eastAsia="id-ID"/>
    </w:rPr>
  </w:style>
  <w:style w:type="paragraph" w:customStyle="1" w:styleId="72A67D67AF6D414D99C5722568BBF8CD">
    <w:name w:val="72A67D67AF6D414D99C5722568BBF8CD"/>
    <w:rsid w:val="002329FD"/>
    <w:rPr>
      <w:lang w:val="id-ID" w:eastAsia="id-ID"/>
    </w:rPr>
  </w:style>
  <w:style w:type="paragraph" w:customStyle="1" w:styleId="534196D01F10464EB40AA64F7CAB4D24">
    <w:name w:val="534196D01F10464EB40AA64F7CAB4D24"/>
    <w:rsid w:val="002329FD"/>
    <w:rPr>
      <w:lang w:val="id-ID" w:eastAsia="id-ID"/>
    </w:rPr>
  </w:style>
  <w:style w:type="paragraph" w:customStyle="1" w:styleId="2D8054D2C72D4017B7C787120D0663DA">
    <w:name w:val="2D8054D2C72D4017B7C787120D0663DA"/>
    <w:rsid w:val="002329FD"/>
    <w:rPr>
      <w:lang w:val="id-ID" w:eastAsia="id-ID"/>
    </w:rPr>
  </w:style>
  <w:style w:type="paragraph" w:customStyle="1" w:styleId="F11B5DA917254B33BC69E28BA0012EA8">
    <w:name w:val="F11B5DA917254B33BC69E28BA0012EA8"/>
    <w:rsid w:val="002329FD"/>
    <w:rPr>
      <w:lang w:val="id-ID" w:eastAsia="id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  -   O r d e r   I W P I / 5 0 1 4 5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Q u o t e _ N o _ > Q u o t e _ N o _ < / Q u o t e _ N o _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G e n _ _ P r o d _ _ P o s t i n g _ G r o u p > G e n _ _ P r o d _ _ P o s t i n g _ G r o u p < / G e n _ _ P r o d _ _ P o s t i n g _ G r o u p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1ECD-526F-445B-A8DB-DE4E845D2B35}">
  <ds:schemaRefs>
    <ds:schemaRef ds:uri="urn:microsoft-dynamics-nav/reports/Purchase - Order IWPI/50145/"/>
  </ds:schemaRefs>
</ds:datastoreItem>
</file>

<file path=customXml/itemProps2.xml><?xml version="1.0" encoding="utf-8"?>
<ds:datastoreItem xmlns:ds="http://schemas.openxmlformats.org/officeDocument/2006/customXml" ds:itemID="{C8DCD4A9-5206-47A6-BD06-F1BD1541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2020-03-24T07:51:00Z</dcterms:modified>
</cp:coreProperties>
</file>